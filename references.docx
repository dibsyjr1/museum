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D4" w:rsidRDefault="00032DD4" w:rsidP="00943CA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References</w:t>
      </w:r>
    </w:p>
    <w:p w:rsidR="00943CAA" w:rsidRDefault="00032DD4" w:rsidP="00943CAA">
      <w:r>
        <w:t>Discover Egypt Image.</w:t>
      </w:r>
      <w:r w:rsidR="000D112B">
        <w:t xml:space="preserve"> “Digging up trouble: beware the curse of King Tutankhamun” (2014) [Image] </w:t>
      </w:r>
      <w:proofErr w:type="gramStart"/>
      <w:r w:rsidR="000D112B">
        <w:t>At</w:t>
      </w:r>
      <w:proofErr w:type="gramEnd"/>
      <w:r w:rsidR="000D112B">
        <w:t xml:space="preserve">: </w:t>
      </w:r>
      <w:hyperlink r:id="rId4" w:history="1">
        <w:r w:rsidR="000D112B" w:rsidRPr="00876656">
          <w:rPr>
            <w:rStyle w:val="Hyperlink"/>
          </w:rPr>
          <w:t>http://www.theguardian.com/artanddesign/jonathanjonesblog/2014/jul/23/mummy-curse-legend-discovering-tutankhamun-ashmolean-museum</w:t>
        </w:r>
      </w:hyperlink>
      <w:r w:rsidR="000D112B">
        <w:t xml:space="preserve"> (Accessed on 08.04.2015)</w:t>
      </w:r>
    </w:p>
    <w:p w:rsidR="00CC3533" w:rsidRDefault="00CC3533" w:rsidP="00943CAA"/>
    <w:p w:rsidR="00032DD4" w:rsidRDefault="00032DD4" w:rsidP="00CC3533">
      <w:r>
        <w:t>Discover Medieval Image. “</w:t>
      </w:r>
      <w:proofErr w:type="spellStart"/>
      <w:r>
        <w:t>Hesse</w:t>
      </w:r>
      <w:proofErr w:type="spellEnd"/>
      <w:r>
        <w:t xml:space="preserve"> State Museum reopens with more art and history” (2015) </w:t>
      </w:r>
      <w:r w:rsidR="00CC3533">
        <w:t>[Image</w:t>
      </w:r>
      <w:r>
        <w:t xml:space="preserve">] </w:t>
      </w:r>
      <w:proofErr w:type="gramStart"/>
      <w:r>
        <w:t>At</w:t>
      </w:r>
      <w:proofErr w:type="gramEnd"/>
      <w:r>
        <w:t xml:space="preserve">: </w:t>
      </w:r>
      <w:hyperlink r:id="rId5" w:history="1">
        <w:r w:rsidRPr="00876656">
          <w:rPr>
            <w:rStyle w:val="Hyperlink"/>
          </w:rPr>
          <w:t>http://www.stripes.com/military-life/travel/hesse-state-museum-reopens-with-more-art-and-history-1.332701</w:t>
        </w:r>
      </w:hyperlink>
      <w:r>
        <w:t xml:space="preserve"> (Accessed on 01.04.2015)</w:t>
      </w:r>
    </w:p>
    <w:p w:rsidR="00CC3533" w:rsidRDefault="00CC3533" w:rsidP="00943CAA"/>
    <w:p w:rsidR="00032DD4" w:rsidRDefault="00032DD4" w:rsidP="00CC3533">
      <w:r>
        <w:t>Schools Image 1.</w:t>
      </w:r>
      <w:r w:rsidR="00CC3533">
        <w:t xml:space="preserve">  “A day in the museum” (2014) [Image] </w:t>
      </w:r>
      <w:proofErr w:type="gramStart"/>
      <w:r w:rsidR="00CC3533">
        <w:t>At</w:t>
      </w:r>
      <w:proofErr w:type="gramEnd"/>
      <w:r w:rsidR="00CC3533">
        <w:t xml:space="preserve">: </w:t>
      </w:r>
      <w:hyperlink r:id="rId6" w:history="1">
        <w:r w:rsidR="00CC3533" w:rsidRPr="00876656">
          <w:rPr>
            <w:rStyle w:val="Hyperlink"/>
          </w:rPr>
          <w:t>https://projects.kidsown.ie/donaghey-ps-artist-blog/?p=572%253fp=572%3fp=572%253fp=572</w:t>
        </w:r>
      </w:hyperlink>
      <w:r w:rsidR="00CC3533">
        <w:t xml:space="preserve"> (Accessed on 01.04.2015)</w:t>
      </w:r>
    </w:p>
    <w:p w:rsidR="00CC3533" w:rsidRDefault="00CC3533" w:rsidP="00943CAA"/>
    <w:p w:rsidR="00032DD4" w:rsidRDefault="00032DD4" w:rsidP="00943CAA">
      <w:r>
        <w:t>Support Image 1.</w:t>
      </w:r>
      <w:r w:rsidR="00CC3533">
        <w:t xml:space="preserve"> “Susan Elizabeth Richardson Conservation Portfolio” (</w:t>
      </w:r>
      <w:r w:rsidR="000D112B">
        <w:t xml:space="preserve">2010) [Image] </w:t>
      </w:r>
      <w:proofErr w:type="gramStart"/>
      <w:r w:rsidR="000D112B">
        <w:t>At</w:t>
      </w:r>
      <w:proofErr w:type="gramEnd"/>
      <w:r w:rsidR="000D112B">
        <w:t xml:space="preserve">: </w:t>
      </w:r>
      <w:hyperlink r:id="rId7" w:history="1">
        <w:r w:rsidR="000D112B" w:rsidRPr="00876656">
          <w:rPr>
            <w:rStyle w:val="Hyperlink"/>
          </w:rPr>
          <w:t>https://sakai.udel.edu/osp-presentation-tool/viewPresentation.osp?id=3C47BCC1CAC3995A9DC2D88E50005EC6&amp;sakai.tool.placement.id=2f5342e2-0fd5-42b5-aa5b-888e732da55d</w:t>
        </w:r>
      </w:hyperlink>
      <w:r w:rsidR="000D112B">
        <w:t xml:space="preserve"> (Accessed on 01.04.2015)</w:t>
      </w:r>
    </w:p>
    <w:p w:rsidR="00CC3533" w:rsidRDefault="00CC3533" w:rsidP="00943CAA"/>
    <w:p w:rsidR="00032DD4" w:rsidRDefault="00032DD4" w:rsidP="00943CAA">
      <w:r>
        <w:t>Support Image 2.</w:t>
      </w:r>
      <w:r w:rsidR="000D112B">
        <w:t xml:space="preserve"> “Support Us – Natural History Museum” (2015) [Image] </w:t>
      </w:r>
      <w:proofErr w:type="gramStart"/>
      <w:r w:rsidR="000D112B">
        <w:t>At</w:t>
      </w:r>
      <w:proofErr w:type="gramEnd"/>
      <w:r w:rsidR="000D112B">
        <w:t xml:space="preserve">: </w:t>
      </w:r>
      <w:hyperlink r:id="rId8" w:history="1">
        <w:r w:rsidR="000D112B" w:rsidRPr="00876656">
          <w:rPr>
            <w:rStyle w:val="Hyperlink"/>
          </w:rPr>
          <w:t>http://www.nhm.ac.uk/support-us.html</w:t>
        </w:r>
      </w:hyperlink>
      <w:r w:rsidR="000D112B">
        <w:t xml:space="preserve"> (Accessed on 08.04.2015)</w:t>
      </w:r>
    </w:p>
    <w:p w:rsidR="00CC3533" w:rsidRDefault="00CC3533" w:rsidP="00943CAA"/>
    <w:p w:rsidR="00032DD4" w:rsidRDefault="00032DD4" w:rsidP="00943CAA">
      <w:r>
        <w:t>Visiting Image 1.</w:t>
      </w:r>
      <w:r w:rsidR="00CC3533">
        <w:t xml:space="preserve"> “Museum </w:t>
      </w:r>
      <w:proofErr w:type="spellStart"/>
      <w:r w:rsidR="00CC3533">
        <w:t>Insel</w:t>
      </w:r>
      <w:proofErr w:type="spellEnd"/>
      <w:r w:rsidR="00CC3533">
        <w:t xml:space="preserve"> </w:t>
      </w:r>
      <w:proofErr w:type="spellStart"/>
      <w:r w:rsidR="00CC3533">
        <w:t>Hombroich</w:t>
      </w:r>
      <w:proofErr w:type="spellEnd"/>
      <w:r w:rsidR="00CC3533">
        <w:t xml:space="preserve"> people visiting” (2011) [Image] </w:t>
      </w:r>
      <w:proofErr w:type="gramStart"/>
      <w:r w:rsidR="00CC3533">
        <w:t>At</w:t>
      </w:r>
      <w:proofErr w:type="gramEnd"/>
      <w:r w:rsidR="00CC3533">
        <w:t xml:space="preserve">: </w:t>
      </w:r>
      <w:hyperlink r:id="rId9" w:history="1">
        <w:r w:rsidR="00CC3533" w:rsidRPr="00876656">
          <w:rPr>
            <w:rStyle w:val="Hyperlink"/>
          </w:rPr>
          <w:t>http://commons.wikimedia.org/wiki/File:CTM2011_-_Museum_Insel_Hombroich_people_visiting.jpg</w:t>
        </w:r>
      </w:hyperlink>
      <w:r w:rsidR="00CC3533">
        <w:t xml:space="preserve"> (Accessed on 01.04.2015)</w:t>
      </w:r>
    </w:p>
    <w:p w:rsidR="00CC3533" w:rsidRDefault="00CC3533" w:rsidP="00943CAA"/>
    <w:p w:rsidR="00032DD4" w:rsidRDefault="00032DD4" w:rsidP="00943CAA">
      <w:r>
        <w:t>Visiting Image 2.</w:t>
      </w:r>
      <w:r w:rsidR="000D112B">
        <w:t xml:space="preserve"> “Proportion of adults visiting museums hits all-time high” (2013) [Image] </w:t>
      </w:r>
      <w:proofErr w:type="gramStart"/>
      <w:r w:rsidR="000D112B">
        <w:t>At</w:t>
      </w:r>
      <w:proofErr w:type="gramEnd"/>
      <w:r w:rsidR="000D112B">
        <w:t xml:space="preserve">: </w:t>
      </w:r>
      <w:hyperlink r:id="rId10" w:history="1">
        <w:r w:rsidR="000D112B" w:rsidRPr="00876656">
          <w:rPr>
            <w:rStyle w:val="Hyperlink"/>
          </w:rPr>
          <w:t>http://www.museumsassociation.org/museums-journal/news/02012013-participation-reaches-record-high</w:t>
        </w:r>
      </w:hyperlink>
      <w:r w:rsidR="000D112B">
        <w:t xml:space="preserve"> (Accessed on 08.04.2015)</w:t>
      </w:r>
    </w:p>
    <w:p w:rsidR="00CC3533" w:rsidRDefault="00CC3533" w:rsidP="00943CAA"/>
    <w:p w:rsidR="00032DD4" w:rsidRDefault="00032DD4" w:rsidP="00CC3533">
      <w:r>
        <w:t>Index Image 1.</w:t>
      </w:r>
      <w:r w:rsidR="00CC3533">
        <w:t xml:space="preserve"> “History Museums Guide” (2010) [Image] </w:t>
      </w:r>
      <w:proofErr w:type="gramStart"/>
      <w:r w:rsidR="00CC3533">
        <w:t>At</w:t>
      </w:r>
      <w:proofErr w:type="gramEnd"/>
      <w:r w:rsidR="00CC3533">
        <w:t xml:space="preserve">: </w:t>
      </w:r>
      <w:hyperlink r:id="rId11" w:history="1">
        <w:r w:rsidR="00CC3533" w:rsidRPr="00876656">
          <w:rPr>
            <w:rStyle w:val="Hyperlink"/>
          </w:rPr>
          <w:t>http://www.metrokids.com/MetroKids/November-2010/History-Museums-Guide/</w:t>
        </w:r>
      </w:hyperlink>
      <w:r w:rsidR="00CC3533">
        <w:t xml:space="preserve"> (Accessed on 01.04.2015)</w:t>
      </w:r>
    </w:p>
    <w:p w:rsidR="00CC3533" w:rsidRDefault="00CC3533" w:rsidP="00943CAA"/>
    <w:p w:rsidR="00032DD4" w:rsidRDefault="00032DD4" w:rsidP="00943CAA">
      <w:r>
        <w:t>Index Image 2.</w:t>
      </w:r>
      <w:r w:rsidR="000D112B">
        <w:t xml:space="preserve"> “Upcountry History Museum” (2015) [Image] </w:t>
      </w:r>
      <w:proofErr w:type="gramStart"/>
      <w:r w:rsidR="000D112B">
        <w:t>At</w:t>
      </w:r>
      <w:proofErr w:type="gramEnd"/>
      <w:r w:rsidR="000D112B">
        <w:t xml:space="preserve">: </w:t>
      </w:r>
      <w:hyperlink r:id="rId12" w:history="1">
        <w:r w:rsidR="000D112B" w:rsidRPr="00876656">
          <w:rPr>
            <w:rStyle w:val="Hyperlink"/>
          </w:rPr>
          <w:t>http://www.tripadvisor.co.uk/Attraction_Review-g54258-d2188479-Reviews-Upcountry_History_Museum-Greenville_South_Carolina.html</w:t>
        </w:r>
      </w:hyperlink>
      <w:r w:rsidR="000D112B">
        <w:t xml:space="preserve"> (Accessed on 08.04.2015)</w:t>
      </w:r>
      <w:bookmarkStart w:id="0" w:name="_GoBack"/>
      <w:bookmarkEnd w:id="0"/>
    </w:p>
    <w:p w:rsidR="00CC3533" w:rsidRDefault="00CC3533" w:rsidP="00943CAA"/>
    <w:p w:rsidR="00032DD4" w:rsidRDefault="00032DD4" w:rsidP="00943CAA">
      <w:r>
        <w:lastRenderedPageBreak/>
        <w:t>Clock Icon.</w:t>
      </w:r>
      <w:r w:rsidR="000D112B">
        <w:t xml:space="preserve"> “Clock Vector Icon” (2015) [Image] </w:t>
      </w:r>
      <w:proofErr w:type="gramStart"/>
      <w:r w:rsidR="000D112B">
        <w:t>At</w:t>
      </w:r>
      <w:proofErr w:type="gramEnd"/>
      <w:r w:rsidR="000D112B">
        <w:t xml:space="preserve">: </w:t>
      </w:r>
      <w:hyperlink r:id="rId13" w:history="1">
        <w:r w:rsidR="000D112B" w:rsidRPr="00876656">
          <w:rPr>
            <w:rStyle w:val="Hyperlink"/>
          </w:rPr>
          <w:t>http://uxrepo.com/icon/clock-by-iconic</w:t>
        </w:r>
      </w:hyperlink>
      <w:r w:rsidR="000D112B">
        <w:t xml:space="preserve"> (Accessed on 08.04.2015)</w:t>
      </w:r>
    </w:p>
    <w:p w:rsidR="00CC3533" w:rsidRDefault="00CC3533" w:rsidP="00943CAA"/>
    <w:p w:rsidR="00032DD4" w:rsidRDefault="00032DD4" w:rsidP="00943CAA">
      <w:r>
        <w:t>Ticket Icon.</w:t>
      </w:r>
      <w:r w:rsidR="000D112B">
        <w:t xml:space="preserve"> “Ticket Vector Icon” (2015) [Image] </w:t>
      </w:r>
      <w:proofErr w:type="gramStart"/>
      <w:r w:rsidR="000D112B">
        <w:t>At</w:t>
      </w:r>
      <w:proofErr w:type="gramEnd"/>
      <w:r w:rsidR="000D112B">
        <w:t xml:space="preserve">: </w:t>
      </w:r>
      <w:hyperlink r:id="rId14" w:history="1">
        <w:r w:rsidR="000D112B" w:rsidRPr="00876656">
          <w:rPr>
            <w:rStyle w:val="Hyperlink"/>
          </w:rPr>
          <w:t>http://uxrepo.com/icon/ticket-by-font-awesome</w:t>
        </w:r>
      </w:hyperlink>
      <w:r w:rsidR="000D112B">
        <w:t xml:space="preserve"> (Accessed on 08.04.2015)</w:t>
      </w:r>
    </w:p>
    <w:p w:rsidR="00CC3533" w:rsidRDefault="00CC3533" w:rsidP="00943CAA"/>
    <w:p w:rsidR="00032DD4" w:rsidRPr="00943CAA" w:rsidRDefault="00032DD4" w:rsidP="00943CAA"/>
    <w:sectPr w:rsidR="00032DD4" w:rsidRPr="0094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AA"/>
    <w:rsid w:val="00032DD4"/>
    <w:rsid w:val="000D112B"/>
    <w:rsid w:val="00943CAA"/>
    <w:rsid w:val="00B34AED"/>
    <w:rsid w:val="00C76362"/>
    <w:rsid w:val="00CC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425CF-FC67-45EC-8C2B-4837C898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hm.ac.uk/support-us.html" TargetMode="External"/><Relationship Id="rId13" Type="http://schemas.openxmlformats.org/officeDocument/2006/relationships/hyperlink" Target="http://uxrepo.com/icon/clock-by-icon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kai.udel.edu/osp-presentation-tool/viewPresentation.osp?id=3C47BCC1CAC3995A9DC2D88E50005EC6&amp;sakai.tool.placement.id=2f5342e2-0fd5-42b5-aa5b-888e732da55d" TargetMode="External"/><Relationship Id="rId12" Type="http://schemas.openxmlformats.org/officeDocument/2006/relationships/hyperlink" Target="http://www.tripadvisor.co.uk/Attraction_Review-g54258-d2188479-Reviews-Upcountry_History_Museum-Greenville_South_Carolina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ojects.kidsown.ie/donaghey-ps-artist-blog/?p=572%253fp=572%3fp=572%253fp=572" TargetMode="External"/><Relationship Id="rId11" Type="http://schemas.openxmlformats.org/officeDocument/2006/relationships/hyperlink" Target="http://www.metrokids.com/MetroKids/November-2010/History-Museums-Guide/" TargetMode="External"/><Relationship Id="rId5" Type="http://schemas.openxmlformats.org/officeDocument/2006/relationships/hyperlink" Target="http://www.stripes.com/military-life/travel/hesse-state-museum-reopens-with-more-art-and-history-1.3327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useumsassociation.org/museums-journal/news/02012013-participation-reaches-record-high" TargetMode="External"/><Relationship Id="rId4" Type="http://schemas.openxmlformats.org/officeDocument/2006/relationships/hyperlink" Target="http://www.theguardian.com/artanddesign/jonathanjonesblog/2014/jul/23/mummy-curse-legend-discovering-tutankhamun-ashmolean-museum" TargetMode="External"/><Relationship Id="rId9" Type="http://schemas.openxmlformats.org/officeDocument/2006/relationships/hyperlink" Target="http://commons.wikimedia.org/wiki/File:CTM2011_-_Museum_Insel_Hombroich_people_visiting.jpg" TargetMode="External"/><Relationship Id="rId14" Type="http://schemas.openxmlformats.org/officeDocument/2006/relationships/hyperlink" Target="http://uxrepo.com/icon/ticket-by-font-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968A9771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Dibben</dc:creator>
  <cp:keywords/>
  <dc:description/>
  <cp:lastModifiedBy>Alasdair Dibben</cp:lastModifiedBy>
  <cp:revision>2</cp:revision>
  <dcterms:created xsi:type="dcterms:W3CDTF">2015-04-16T11:06:00Z</dcterms:created>
  <dcterms:modified xsi:type="dcterms:W3CDTF">2015-04-16T11:06:00Z</dcterms:modified>
</cp:coreProperties>
</file>