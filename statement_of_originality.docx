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E0B" w:rsidRDefault="00943CAA" w:rsidP="00943CAA">
      <w:pPr>
        <w:jc w:val="center"/>
        <w:rPr>
          <w:b/>
          <w:bCs/>
          <w:sz w:val="40"/>
          <w:szCs w:val="40"/>
          <w:u w:val="single"/>
        </w:rPr>
      </w:pPr>
      <w:r>
        <w:rPr>
          <w:b/>
          <w:bCs/>
          <w:sz w:val="40"/>
          <w:szCs w:val="40"/>
          <w:u w:val="single"/>
        </w:rPr>
        <w:t>Statement of Originality</w:t>
      </w:r>
    </w:p>
    <w:p w:rsidR="00943CAA" w:rsidRDefault="00943CAA" w:rsidP="00943CAA">
      <w:r>
        <w:t>These web pages are submitted as part requirement for the degree of BSc Computer Science at the University of Sussex. They are the product of my own labour except where indicated in the web page content. These web pages or contents may be freely copied and distributed provided the source is acknowledged.</w:t>
      </w:r>
    </w:p>
    <w:p w:rsidR="008206E5" w:rsidRDefault="008206E5" w:rsidP="00943CAA"/>
    <w:p w:rsidR="008206E5" w:rsidRDefault="008206E5" w:rsidP="00943CAA">
      <w:r>
        <w:t>For some reason the Images and further info wouldn’t load, couldn’t work out why.</w:t>
      </w:r>
      <w:r w:rsidR="00C035EC">
        <w:t xml:space="preserve"> Went over the code several times.</w:t>
      </w:r>
    </w:p>
    <w:p w:rsidR="00C035EC" w:rsidRDefault="00C035EC" w:rsidP="00943CAA">
      <w:r>
        <w:t>Also couldn’t find anything on switching an x3d model to wireframe using javascript.</w:t>
      </w:r>
    </w:p>
    <w:p w:rsidR="00C035EC" w:rsidRPr="00943CAA" w:rsidRDefault="00C035EC" w:rsidP="00943CAA">
      <w:bookmarkStart w:id="0" w:name="_GoBack"/>
      <w:bookmarkEnd w:id="0"/>
    </w:p>
    <w:sectPr w:rsidR="00C035EC" w:rsidRPr="00943C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6E5" w:rsidRDefault="008206E5" w:rsidP="008206E5">
      <w:pPr>
        <w:spacing w:after="0" w:line="240" w:lineRule="auto"/>
      </w:pPr>
      <w:r>
        <w:separator/>
      </w:r>
    </w:p>
  </w:endnote>
  <w:endnote w:type="continuationSeparator" w:id="0">
    <w:p w:rsidR="008206E5" w:rsidRDefault="008206E5" w:rsidP="0082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6E5" w:rsidRDefault="008206E5" w:rsidP="008206E5">
      <w:pPr>
        <w:spacing w:after="0" w:line="240" w:lineRule="auto"/>
      </w:pPr>
      <w:r>
        <w:separator/>
      </w:r>
    </w:p>
  </w:footnote>
  <w:footnote w:type="continuationSeparator" w:id="0">
    <w:p w:rsidR="008206E5" w:rsidRDefault="008206E5" w:rsidP="008206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AA"/>
    <w:rsid w:val="008206E5"/>
    <w:rsid w:val="00943CAA"/>
    <w:rsid w:val="00B34AED"/>
    <w:rsid w:val="00C035EC"/>
    <w:rsid w:val="00C763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8A425CF-FC67-45EC-8C2B-4837C898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6E5"/>
  </w:style>
  <w:style w:type="paragraph" w:styleId="Footer">
    <w:name w:val="footer"/>
    <w:basedOn w:val="Normal"/>
    <w:link w:val="FooterChar"/>
    <w:uiPriority w:val="99"/>
    <w:unhideWhenUsed/>
    <w:rsid w:val="00820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CE9F7243</Template>
  <TotalTime>0</TotalTime>
  <Pages>1</Pages>
  <Words>79</Words>
  <Characters>455</Characters>
  <Application>Microsoft Office Word</Application>
  <DocSecurity>0</DocSecurity>
  <Lines>3</Lines>
  <Paragraphs>1</Paragraphs>
  <ScaleCrop>false</ScaleCrop>
  <Company>University of Sussex</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Dibben</dc:creator>
  <cp:keywords/>
  <dc:description/>
  <cp:lastModifiedBy>Alasdair Dibben</cp:lastModifiedBy>
  <cp:revision>3</cp:revision>
  <dcterms:created xsi:type="dcterms:W3CDTF">2015-04-16T10:33:00Z</dcterms:created>
  <dcterms:modified xsi:type="dcterms:W3CDTF">2015-04-17T14:58:00Z</dcterms:modified>
</cp:coreProperties>
</file>